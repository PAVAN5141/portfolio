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8"/>
        <w:gridCol w:w="733"/>
        <w:gridCol w:w="6593"/>
      </w:tblGrid>
      <w:tr w:rsidR="001B2ABD" w:rsidTr="000520A7">
        <w:trPr>
          <w:trHeight w:val="14261"/>
        </w:trPr>
        <w:tc>
          <w:tcPr>
            <w:tcW w:w="3668" w:type="dxa"/>
          </w:tcPr>
          <w:p w:rsidR="001B2ABD" w:rsidRPr="00714B6E" w:rsidRDefault="002D7A19" w:rsidP="00036450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14B6E">
              <w:rPr>
                <w:rFonts w:ascii="Times New Roman" w:hAnsi="Times New Roman" w:cs="Times New Roman"/>
                <w:color w:val="000000" w:themeColor="text1"/>
                <w:sz w:val="24"/>
              </w:rPr>
              <w:t>Pavan kumar Dumale</w:t>
            </w:r>
          </w:p>
          <w:p w:rsidR="002D7A19" w:rsidRPr="00714B6E" w:rsidRDefault="002D7A19" w:rsidP="002D7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>PROFILE</w:t>
            </w:r>
          </w:p>
          <w:p w:rsidR="002D7A19" w:rsidRPr="002D7A19" w:rsidRDefault="002D7A19" w:rsidP="002D7A19"/>
          <w:p w:rsidR="00036450" w:rsidRDefault="00AC209B" w:rsidP="00AC209B">
            <w:pPr>
              <w:rPr>
                <w:rFonts w:ascii="Times New Roman" w:hAnsi="Times New Roman" w:cs="Times New Roman"/>
                <w:sz w:val="22"/>
              </w:rPr>
            </w:pPr>
            <w:r w:rsidRPr="00AC209B">
              <w:rPr>
                <w:rFonts w:ascii="Times New Roman" w:hAnsi="Times New Roman" w:cs="Times New Roman"/>
                <w:sz w:val="22"/>
              </w:rPr>
              <w:t>Strong Dat</w:t>
            </w:r>
            <w:r w:rsidR="009C6D16">
              <w:rPr>
                <w:rFonts w:ascii="Times New Roman" w:hAnsi="Times New Roman" w:cs="Times New Roman"/>
                <w:sz w:val="22"/>
              </w:rPr>
              <w:t>a science knowledge</w:t>
            </w:r>
            <w:r w:rsidRPr="00AC209B">
              <w:rPr>
                <w:rFonts w:ascii="Times New Roman" w:hAnsi="Times New Roman" w:cs="Times New Roman"/>
                <w:sz w:val="22"/>
              </w:rPr>
              <w:t xml:space="preserve"> with a passion to solve real-world business challenges using data analytics. Proficient in deploying complex machine learning and statistical modeling algorithms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C209B">
              <w:rPr>
                <w:rFonts w:ascii="Times New Roman" w:hAnsi="Times New Roman" w:cs="Times New Roman"/>
                <w:sz w:val="22"/>
              </w:rPr>
              <w:t>/ techniques for identifying patterns and extracting valuable insights for key stakeholders and organizational leadership.</w:t>
            </w:r>
          </w:p>
          <w:p w:rsidR="00714B6E" w:rsidRDefault="00714B6E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714B6E" w:rsidRPr="00AC209B" w:rsidRDefault="00714B6E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036450" w:rsidRDefault="00036450" w:rsidP="00AC209B"/>
          <w:p w:rsidR="00435A29" w:rsidRDefault="00435A29" w:rsidP="00AC2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TECTECHINCAL SKILLS</w:t>
            </w:r>
          </w:p>
          <w:p w:rsidR="00807C91" w:rsidRDefault="00807C91" w:rsidP="00AC209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:rsidR="00807C91" w:rsidRPr="00714B6E" w:rsidRDefault="00435A29" w:rsidP="00AC2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>Packages</w:t>
            </w:r>
            <w:r w:rsidR="008D6DE0"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35A29" w:rsidRDefault="00435A29" w:rsidP="00AC209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="008D6DE0">
              <w:rPr>
                <w:rFonts w:ascii="Times New Roman" w:hAnsi="Times New Roman" w:cs="Times New Roman"/>
                <w:sz w:val="22"/>
              </w:rPr>
              <w:t>Scikit</w:t>
            </w:r>
            <w:proofErr w:type="spellEnd"/>
            <w:r w:rsidR="008D6DE0">
              <w:rPr>
                <w:rFonts w:ascii="Times New Roman" w:hAnsi="Times New Roman" w:cs="Times New Roman"/>
                <w:sz w:val="22"/>
              </w:rPr>
              <w:t>-l</w:t>
            </w:r>
            <w:r w:rsidRPr="00435A29">
              <w:rPr>
                <w:rFonts w:ascii="Times New Roman" w:hAnsi="Times New Roman" w:cs="Times New Roman"/>
                <w:sz w:val="22"/>
              </w:rPr>
              <w:t xml:space="preserve">earn, Pandas, </w:t>
            </w:r>
            <w:proofErr w:type="spellStart"/>
            <w:r w:rsidRPr="00435A29"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 w:rsidRPr="00435A29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plot</w:t>
            </w:r>
            <w:r w:rsidR="008D6DE0">
              <w:rPr>
                <w:rFonts w:ascii="Times New Roman" w:hAnsi="Times New Roman" w:cs="Times New Roman"/>
                <w:sz w:val="22"/>
              </w:rPr>
              <w:t xml:space="preserve">.ly, </w:t>
            </w:r>
            <w:proofErr w:type="spellStart"/>
            <w:r w:rsidR="008D6DE0">
              <w:rPr>
                <w:rFonts w:ascii="Times New Roman" w:hAnsi="Times New Roman" w:cs="Times New Roman"/>
                <w:sz w:val="22"/>
              </w:rPr>
              <w:t>Matplotlib</w:t>
            </w:r>
            <w:proofErr w:type="spellEnd"/>
            <w:r w:rsidR="008D6DE0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8D6DE0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eaborn</w:t>
            </w:r>
            <w:proofErr w:type="spellEnd"/>
          </w:p>
          <w:p w:rsidR="00435A29" w:rsidRDefault="00435A29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807C91" w:rsidRPr="00714B6E" w:rsidRDefault="008D6DE0" w:rsidP="00AC2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</w:t>
            </w:r>
            <w:r w:rsidR="00435A29"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35A29" w:rsidRDefault="00435A29" w:rsidP="00AC209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Python, R Language, Tableau, SQL, Excel</w:t>
            </w:r>
          </w:p>
          <w:p w:rsidR="00435A29" w:rsidRDefault="00435A29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807C91" w:rsidRPr="00714B6E" w:rsidRDefault="00435A29" w:rsidP="00AC2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Statistics and ML: </w:t>
            </w:r>
          </w:p>
          <w:p w:rsidR="00435A29" w:rsidRPr="00435A29" w:rsidRDefault="00435A29" w:rsidP="000520A7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Logistic regression, Linear Regression, SVM, KNN, Decision Tree,</w:t>
            </w:r>
            <w:r w:rsidR="009C6D16">
              <w:rPr>
                <w:rFonts w:ascii="Times New Roman" w:hAnsi="Times New Roman" w:cs="Times New Roman"/>
                <w:sz w:val="22"/>
              </w:rPr>
              <w:t xml:space="preserve"> Ensemble Learning al</w:t>
            </w:r>
            <w:r>
              <w:rPr>
                <w:rFonts w:ascii="Times New Roman" w:hAnsi="Times New Roman" w:cs="Times New Roman"/>
                <w:sz w:val="22"/>
              </w:rPr>
              <w:t>gorithms, K-means clustering</w:t>
            </w:r>
          </w:p>
          <w:p w:rsidR="00435A29" w:rsidRDefault="00435A29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714B6E" w:rsidRDefault="00714B6E" w:rsidP="00AC209B">
            <w:pPr>
              <w:rPr>
                <w:rFonts w:ascii="Times New Roman" w:hAnsi="Times New Roman" w:cs="Times New Roman"/>
                <w:sz w:val="22"/>
              </w:rPr>
            </w:pPr>
          </w:p>
          <w:p w:rsidR="00435A29" w:rsidRPr="00807C91" w:rsidRDefault="008D6DE0" w:rsidP="00AC2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C91">
              <w:rPr>
                <w:rFonts w:ascii="Times New Roman" w:hAnsi="Times New Roman" w:cs="Times New Roman"/>
                <w:b/>
                <w:sz w:val="24"/>
                <w:szCs w:val="24"/>
              </w:rPr>
              <w:t>Certifications:</w:t>
            </w:r>
          </w:p>
          <w:p w:rsidR="008D6DE0" w:rsidRDefault="008D6DE0" w:rsidP="008D6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 w:rsidRPr="008D6DE0">
              <w:rPr>
                <w:rFonts w:ascii="Times New Roman" w:hAnsi="Times New Roman" w:cs="Times New Roman"/>
                <w:sz w:val="22"/>
              </w:rPr>
              <w:t xml:space="preserve">Certificate of Excellence in business Analytics </w:t>
            </w:r>
          </w:p>
          <w:p w:rsidR="008D6DE0" w:rsidRDefault="008D6DE0" w:rsidP="00AC20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Certificate of Excellence in Machine learning</w:t>
            </w:r>
          </w:p>
          <w:p w:rsidR="00714B6E" w:rsidRPr="00714B6E" w:rsidRDefault="00714B6E" w:rsidP="00714B6E">
            <w:pPr>
              <w:rPr>
                <w:rFonts w:ascii="Times New Roman" w:hAnsi="Times New Roman" w:cs="Times New Roman"/>
                <w:sz w:val="22"/>
              </w:rPr>
            </w:pPr>
          </w:p>
          <w:sdt>
            <w:sdtPr>
              <w:id w:val="-1954003311"/>
              <w:placeholder>
                <w:docPart w:val="F65972ED884D4B82A6A6CD0D3711CD1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714B6E">
                  <w:rPr>
                    <w:rFonts w:ascii="Times New Roman" w:hAnsi="Times New Roman" w:cs="Times New Roman"/>
                    <w:sz w:val="24"/>
                  </w:rPr>
                  <w:t>Contact</w:t>
                </w:r>
              </w:p>
            </w:sdtContent>
          </w:sdt>
          <w:p w:rsidR="002D7A19" w:rsidRDefault="00BF5300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09B">
              <w:rPr>
                <w:rFonts w:ascii="Times New Roman" w:hAnsi="Times New Roman" w:cs="Times New Roman"/>
                <w:sz w:val="24"/>
                <w:szCs w:val="24"/>
              </w:rPr>
              <w:t>+91 8096107275</w:t>
            </w:r>
          </w:p>
          <w:p w:rsidR="00714B6E" w:rsidRDefault="00714B6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A19" w:rsidRPr="002D7A19" w:rsidRDefault="002D7A19" w:rsidP="002D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A19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  <w:p w:rsidR="002D7A19" w:rsidRPr="00AC209B" w:rsidRDefault="00271798" w:rsidP="002D7A19">
            <w:pPr>
              <w:rPr>
                <w:rFonts w:ascii="Times New Roman" w:hAnsi="Times New Roman" w:cs="Times New Roman"/>
                <w:sz w:val="22"/>
              </w:rPr>
            </w:pPr>
            <w:hyperlink r:id="rId11" w:history="1">
              <w:r w:rsidR="002D7A19" w:rsidRPr="003A204E">
                <w:rPr>
                  <w:rStyle w:val="Hyperlink"/>
                  <w:rFonts w:ascii="Times New Roman" w:hAnsi="Times New Roman" w:cs="Times New Roman"/>
                  <w:sz w:val="22"/>
                </w:rPr>
                <w:t>pavankumardumale@gmail.com</w:t>
              </w:r>
            </w:hyperlink>
          </w:p>
          <w:p w:rsidR="004D3011" w:rsidRPr="004D3011" w:rsidRDefault="004D3011" w:rsidP="004D3011"/>
          <w:sdt>
            <w:sdtPr>
              <w:rPr>
                <w:rFonts w:ascii="Times New Roman" w:hAnsi="Times New Roman" w:cs="Times New Roman"/>
                <w:sz w:val="22"/>
              </w:rPr>
              <w:id w:val="67859272"/>
              <w:placeholder>
                <w:docPart w:val="211CA8EDE7214B7EBBC96F414CA79760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Bidi"/>
                <w:sz w:val="18"/>
              </w:rPr>
            </w:sdtEndPr>
            <w:sdtContent>
              <w:p w:rsidR="004D3011" w:rsidRDefault="004D3011" w:rsidP="004D3011">
                <w:r w:rsidRPr="00AC209B">
                  <w:rPr>
                    <w:rFonts w:ascii="Times New Roman" w:hAnsi="Times New Roman" w:cs="Times New Roman"/>
                    <w:sz w:val="22"/>
                  </w:rPr>
                  <w:t>WEBSITE:</w:t>
                </w:r>
              </w:p>
            </w:sdtContent>
          </w:sdt>
          <w:p w:rsidR="00F30A82" w:rsidRPr="00E76102" w:rsidRDefault="00271798" w:rsidP="00F30A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F30A82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linkedin.com/in/pavan-kumar-15211a1a4</w:t>
              </w:r>
            </w:hyperlink>
          </w:p>
          <w:p w:rsidR="004D3011" w:rsidRDefault="004D3011" w:rsidP="004D3011"/>
          <w:p w:rsidR="004D3011" w:rsidRDefault="004D3011" w:rsidP="004D3011"/>
          <w:p w:rsidR="00714B6E" w:rsidRDefault="00714B6E" w:rsidP="004D3011"/>
          <w:p w:rsidR="00714B6E" w:rsidRDefault="00714B6E" w:rsidP="004D3011"/>
          <w:p w:rsidR="00714B6E" w:rsidRDefault="00714B6E" w:rsidP="004D3011"/>
          <w:p w:rsidR="00714B6E" w:rsidRDefault="00714B6E" w:rsidP="004D3011"/>
          <w:p w:rsidR="00714B6E" w:rsidRDefault="00714B6E" w:rsidP="004D3011"/>
          <w:p w:rsidR="00714B6E" w:rsidRDefault="00714B6E" w:rsidP="004D3011"/>
          <w:p w:rsidR="004E59E3" w:rsidRPr="00714B6E" w:rsidRDefault="004E59E3" w:rsidP="004E59E3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714B6E">
              <w:rPr>
                <w:rFonts w:ascii="Times New Roman" w:hAnsi="Times New Roman" w:cs="Times New Roman"/>
                <w:sz w:val="24"/>
              </w:rPr>
              <w:t>Hobbies</w:t>
            </w:r>
          </w:p>
          <w:p w:rsidR="004E59E3" w:rsidRPr="00F30A82" w:rsidRDefault="004E59E3" w:rsidP="004E59E3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F30A82">
              <w:rPr>
                <w:rFonts w:ascii="Times New Roman" w:hAnsi="Times New Roman" w:cs="Times New Roman"/>
                <w:sz w:val="22"/>
              </w:rPr>
              <w:t xml:space="preserve">When </w:t>
            </w:r>
            <w:r w:rsidR="00F30A82" w:rsidRPr="00F30A82">
              <w:rPr>
                <w:rFonts w:ascii="Times New Roman" w:hAnsi="Times New Roman" w:cs="Times New Roman"/>
                <w:sz w:val="22"/>
              </w:rPr>
              <w:t>I’m not in front of Computer like to play Outdoor games Cricket.</w:t>
            </w:r>
          </w:p>
          <w:p w:rsidR="00F30A82" w:rsidRPr="00714B6E" w:rsidRDefault="00F30A82" w:rsidP="004E59E3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F30A82">
              <w:rPr>
                <w:rFonts w:ascii="Times New Roman" w:hAnsi="Times New Roman" w:cs="Times New Roman"/>
                <w:sz w:val="22"/>
              </w:rPr>
              <w:t xml:space="preserve">I do stalk Tech blogs on Social Media. </w:t>
            </w:r>
          </w:p>
          <w:p w:rsidR="00714B6E" w:rsidRPr="00714B6E" w:rsidRDefault="00714B6E" w:rsidP="00714B6E">
            <w:pPr>
              <w:rPr>
                <w:sz w:val="22"/>
              </w:rPr>
            </w:pPr>
          </w:p>
          <w:p w:rsidR="00714B6E" w:rsidRDefault="00714B6E" w:rsidP="00714B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0A7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  <w:p w:rsidR="00714B6E" w:rsidRPr="000520A7" w:rsidRDefault="00714B6E" w:rsidP="00714B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4B6E" w:rsidRPr="000520A7" w:rsidRDefault="00714B6E" w:rsidP="00714B6E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0A7">
              <w:rPr>
                <w:rFonts w:ascii="Times New Roman" w:hAnsi="Times New Roman" w:cs="Times New Roman"/>
                <w:sz w:val="22"/>
              </w:rPr>
              <w:t>English, Hindi, Telugu, Marathi, Kannada</w:t>
            </w:r>
          </w:p>
          <w:p w:rsidR="004D3011" w:rsidRPr="004D3011" w:rsidRDefault="004D3011" w:rsidP="004D3011"/>
        </w:tc>
        <w:tc>
          <w:tcPr>
            <w:tcW w:w="733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3" w:type="dxa"/>
          </w:tcPr>
          <w:p w:rsidR="003B387D" w:rsidRPr="00915228" w:rsidRDefault="00A62DFE" w:rsidP="003B387D">
            <w:pPr>
              <w:pStyle w:val="Heading2"/>
              <w:rPr>
                <w:rFonts w:ascii="Times New Roman" w:hAnsi="Times New Roman" w:cs="Times New Roman"/>
              </w:rPr>
            </w:pPr>
            <w:r w:rsidRPr="00AC209B">
              <w:rPr>
                <w:rFonts w:ascii="Times New Roman" w:hAnsi="Times New Roman" w:cs="Times New Roman"/>
              </w:rPr>
              <w:t>Education and Qualification</w:t>
            </w:r>
          </w:p>
          <w:p w:rsidR="003B387D" w:rsidRPr="00915228" w:rsidRDefault="003B387D" w:rsidP="003B387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6482" w:type="dxa"/>
              <w:tblLayout w:type="fixed"/>
              <w:tblLook w:val="00E0" w:firstRow="1" w:lastRow="1" w:firstColumn="1" w:lastColumn="0" w:noHBand="0" w:noVBand="0"/>
            </w:tblPr>
            <w:tblGrid>
              <w:gridCol w:w="1716"/>
              <w:gridCol w:w="1843"/>
              <w:gridCol w:w="1276"/>
              <w:gridCol w:w="1647"/>
            </w:tblGrid>
            <w:tr w:rsidR="003B387D" w:rsidRPr="00475C80" w:rsidTr="00475C80">
              <w:trPr>
                <w:trHeight w:val="631"/>
              </w:trPr>
              <w:tc>
                <w:tcPr>
                  <w:tcW w:w="1716" w:type="dxa"/>
                </w:tcPr>
                <w:p w:rsidR="003B387D" w:rsidRPr="00475C80" w:rsidRDefault="003B387D" w:rsidP="003B387D">
                  <w:pPr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>QUALIFICATION</w:t>
                  </w:r>
                </w:p>
              </w:tc>
              <w:tc>
                <w:tcPr>
                  <w:tcW w:w="1843" w:type="dxa"/>
                </w:tcPr>
                <w:p w:rsidR="003B387D" w:rsidRPr="00475C80" w:rsidRDefault="003B387D" w:rsidP="003B387D">
                  <w:pPr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UNIVERSITY </w:t>
                  </w:r>
                  <w:r w:rsidR="00475C80"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/ </w:t>
                  </w:r>
                  <w:r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>COLLEGE</w:t>
                  </w:r>
                </w:p>
              </w:tc>
              <w:tc>
                <w:tcPr>
                  <w:tcW w:w="1276" w:type="dxa"/>
                </w:tcPr>
                <w:p w:rsidR="003B387D" w:rsidRPr="00475C80" w:rsidRDefault="00475C80" w:rsidP="003B387D">
                  <w:pPr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>DURATIO</w:t>
                  </w:r>
                  <w:r w:rsidR="003B387D"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>N</w:t>
                  </w:r>
                </w:p>
              </w:tc>
              <w:tc>
                <w:tcPr>
                  <w:tcW w:w="1647" w:type="dxa"/>
                </w:tcPr>
                <w:p w:rsidR="003B387D" w:rsidRPr="00475C80" w:rsidRDefault="00475C80" w:rsidP="003B387D">
                  <w:pPr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475C80">
                    <w:rPr>
                      <w:rFonts w:ascii="Times New Roman" w:hAnsi="Times New Roman" w:cs="Times New Roman"/>
                      <w:b/>
                      <w:szCs w:val="18"/>
                    </w:rPr>
                    <w:t>AGGREGATE</w:t>
                  </w:r>
                </w:p>
              </w:tc>
            </w:tr>
            <w:tr w:rsidR="00475C80" w:rsidRPr="00475C80" w:rsidTr="00475C80">
              <w:trPr>
                <w:trHeight w:val="692"/>
              </w:trPr>
              <w:tc>
                <w:tcPr>
                  <w:tcW w:w="171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>B.Tech</w:t>
                  </w:r>
                  <w:proofErr w:type="spellEnd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 xml:space="preserve"> – Mechanical Engineering</w:t>
                  </w:r>
                </w:p>
              </w:tc>
              <w:tc>
                <w:tcPr>
                  <w:tcW w:w="1843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Jawaharlal Nehru Technological University, Hyderabad</w:t>
                  </w:r>
                </w:p>
              </w:tc>
              <w:tc>
                <w:tcPr>
                  <w:tcW w:w="127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2014-2018</w:t>
                  </w:r>
                </w:p>
              </w:tc>
              <w:tc>
                <w:tcPr>
                  <w:tcW w:w="1647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65.75%</w:t>
                  </w:r>
                </w:p>
              </w:tc>
            </w:tr>
            <w:tr w:rsidR="003B387D" w:rsidRPr="00475C80" w:rsidTr="00475C80">
              <w:trPr>
                <w:trHeight w:val="596"/>
              </w:trPr>
              <w:tc>
                <w:tcPr>
                  <w:tcW w:w="171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Intermediate</w:t>
                  </w:r>
                </w:p>
              </w:tc>
              <w:tc>
                <w:tcPr>
                  <w:tcW w:w="1843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>Srichaitanya</w:t>
                  </w:r>
                  <w:proofErr w:type="spellEnd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>jr.</w:t>
                  </w:r>
                  <w:proofErr w:type="spellEnd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 xml:space="preserve"> College, Hyderabad</w:t>
                  </w:r>
                </w:p>
              </w:tc>
              <w:tc>
                <w:tcPr>
                  <w:tcW w:w="127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2012-2014</w:t>
                  </w:r>
                </w:p>
              </w:tc>
              <w:tc>
                <w:tcPr>
                  <w:tcW w:w="1647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80.7%</w:t>
                  </w:r>
                </w:p>
              </w:tc>
            </w:tr>
            <w:tr w:rsidR="00475C80" w:rsidRPr="00475C80" w:rsidTr="00475C80">
              <w:trPr>
                <w:trHeight w:val="514"/>
              </w:trPr>
              <w:tc>
                <w:tcPr>
                  <w:tcW w:w="171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SSC</w:t>
                  </w:r>
                </w:p>
              </w:tc>
              <w:tc>
                <w:tcPr>
                  <w:tcW w:w="1843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>Vamshi</w:t>
                  </w:r>
                  <w:proofErr w:type="spellEnd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 xml:space="preserve"> High School, </w:t>
                  </w:r>
                  <w:proofErr w:type="spellStart"/>
                  <w:r w:rsidRPr="00475C80">
                    <w:rPr>
                      <w:rFonts w:ascii="Times New Roman" w:hAnsi="Times New Roman" w:cs="Times New Roman"/>
                      <w:sz w:val="22"/>
                    </w:rPr>
                    <w:t>Bodhan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2012</w:t>
                  </w:r>
                </w:p>
              </w:tc>
              <w:tc>
                <w:tcPr>
                  <w:tcW w:w="1647" w:type="dxa"/>
                </w:tcPr>
                <w:p w:rsidR="003B387D" w:rsidRPr="00475C80" w:rsidRDefault="00915228" w:rsidP="003B387D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475C80">
                    <w:rPr>
                      <w:rFonts w:ascii="Times New Roman" w:hAnsi="Times New Roman" w:cs="Times New Roman"/>
                      <w:sz w:val="22"/>
                    </w:rPr>
                    <w:t>9.3 GPA</w:t>
                  </w:r>
                </w:p>
              </w:tc>
            </w:tr>
          </w:tbl>
          <w:p w:rsidR="003B387D" w:rsidRDefault="003B387D" w:rsidP="003B387D"/>
          <w:p w:rsidR="00036450" w:rsidRPr="008D6DE0" w:rsidRDefault="008D6DE0" w:rsidP="008D6DE0">
            <w:pPr>
              <w:pStyle w:val="Heading2"/>
              <w:rPr>
                <w:rFonts w:ascii="Times New Roman" w:hAnsi="Times New Roman" w:cs="Times New Roman"/>
              </w:rPr>
            </w:pPr>
            <w:r w:rsidRPr="008D6DE0">
              <w:rPr>
                <w:rFonts w:ascii="Times New Roman" w:hAnsi="Times New Roman" w:cs="Times New Roman"/>
              </w:rPr>
              <w:t>Experience</w:t>
            </w:r>
            <w:r w:rsidR="00E94D41">
              <w:rPr>
                <w:rFonts w:ascii="Times New Roman" w:hAnsi="Times New Roman" w:cs="Times New Roman"/>
              </w:rPr>
              <w:t xml:space="preserve"> ANd Areas of strength</w:t>
            </w:r>
          </w:p>
          <w:p w:rsidR="004E59E3" w:rsidRPr="004E59E3" w:rsidRDefault="00807C91" w:rsidP="004E59E3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4E59E3">
              <w:rPr>
                <w:rFonts w:ascii="Times New Roman" w:hAnsi="Times New Roman" w:cs="Times New Roman"/>
                <w:b/>
                <w:sz w:val="22"/>
              </w:rPr>
              <w:t>DATA ANALYT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4E59E3">
              <w:rPr>
                <w:rFonts w:ascii="Times New Roman" w:hAnsi="Times New Roman" w:cs="Times New Roman"/>
                <w:b/>
                <w:sz w:val="22"/>
              </w:rPr>
              <w:t>CS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4E59E3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A50A16" w:rsidRPr="00915228" w:rsidRDefault="004E59E3" w:rsidP="009152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>Proficient in Understanding the Business problems Applying Descriptive, Diagnostics, Predictive, Prescriptive Analysis to give best possible solutions.</w:t>
            </w:r>
          </w:p>
          <w:p w:rsidR="00631790" w:rsidRPr="00807C91" w:rsidRDefault="00807C91" w:rsidP="0003645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807C91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FEATURE ENGINEERING:</w:t>
            </w:r>
          </w:p>
          <w:p w:rsidR="00631790" w:rsidRPr="00A50A16" w:rsidRDefault="00631790" w:rsidP="00B835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 xml:space="preserve">Data Gathering through different sources SQL, API, </w:t>
            </w:r>
            <w:proofErr w:type="spellStart"/>
            <w:proofErr w:type="gramStart"/>
            <w:r w:rsidR="00B8353A" w:rsidRPr="00A50A16">
              <w:rPr>
                <w:rFonts w:ascii="Times New Roman" w:hAnsi="Times New Roman" w:cs="Times New Roman"/>
                <w:sz w:val="22"/>
              </w:rPr>
              <w:t>Kaggle</w:t>
            </w:r>
            <w:proofErr w:type="spellEnd"/>
            <w:r w:rsidR="00B8353A" w:rsidRPr="00A50A1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C6D16">
              <w:rPr>
                <w:rFonts w:ascii="Times New Roman" w:hAnsi="Times New Roman" w:cs="Times New Roman"/>
                <w:sz w:val="22"/>
              </w:rPr>
              <w:t>,</w:t>
            </w:r>
            <w:proofErr w:type="gramEnd"/>
            <w:r w:rsidR="009C6D1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8353A" w:rsidRPr="00A50A16">
              <w:rPr>
                <w:rFonts w:ascii="Times New Roman" w:hAnsi="Times New Roman" w:cs="Times New Roman"/>
                <w:sz w:val="22"/>
              </w:rPr>
              <w:t>on premise etc.</w:t>
            </w:r>
          </w:p>
          <w:p w:rsidR="00A50A16" w:rsidRPr="00915228" w:rsidRDefault="00B8353A" w:rsidP="009152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 xml:space="preserve">Advanced and keen </w:t>
            </w:r>
            <w:proofErr w:type="gramStart"/>
            <w:r w:rsidRPr="00A50A16">
              <w:rPr>
                <w:rFonts w:ascii="Times New Roman" w:hAnsi="Times New Roman" w:cs="Times New Roman"/>
                <w:sz w:val="22"/>
              </w:rPr>
              <w:t>Handling</w:t>
            </w:r>
            <w:proofErr w:type="gramEnd"/>
            <w:r w:rsidRPr="00A50A16">
              <w:rPr>
                <w:rFonts w:ascii="Times New Roman" w:hAnsi="Times New Roman" w:cs="Times New Roman"/>
                <w:sz w:val="22"/>
              </w:rPr>
              <w:t xml:space="preserve"> of raw data with various techniques, Treatment of Null values, missing values, outliers, Categorical Features, Text data etc.</w:t>
            </w:r>
          </w:p>
          <w:p w:rsidR="004D3011" w:rsidRDefault="00807C91" w:rsidP="00036450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DATA VISUALIZATION:</w:t>
            </w:r>
          </w:p>
          <w:p w:rsidR="008D6DE0" w:rsidRPr="00A50A16" w:rsidRDefault="008D6DE0" w:rsidP="002D7A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 xml:space="preserve">Steering and rapid model creation in Python using </w:t>
            </w:r>
            <w:proofErr w:type="spellStart"/>
            <w:r w:rsidRPr="00A50A16">
              <w:rPr>
                <w:rFonts w:ascii="Times New Roman" w:hAnsi="Times New Roman" w:cs="Times New Roman"/>
                <w:sz w:val="22"/>
              </w:rPr>
              <w:t>Scikit</w:t>
            </w:r>
            <w:proofErr w:type="spellEnd"/>
            <w:r w:rsidRPr="00A50A16">
              <w:rPr>
                <w:rFonts w:ascii="Times New Roman" w:hAnsi="Times New Roman" w:cs="Times New Roman"/>
                <w:sz w:val="22"/>
              </w:rPr>
              <w:t xml:space="preserve"> Learn, Pandas, </w:t>
            </w:r>
            <w:proofErr w:type="spellStart"/>
            <w:r w:rsidRPr="00A50A16"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 w:rsidRPr="00A50A16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631790" w:rsidRPr="00A50A16">
              <w:rPr>
                <w:rFonts w:ascii="Times New Roman" w:hAnsi="Times New Roman" w:cs="Times New Roman"/>
                <w:sz w:val="22"/>
              </w:rPr>
              <w:t>Matplotlib</w:t>
            </w:r>
            <w:proofErr w:type="spellEnd"/>
            <w:r w:rsidR="00631790" w:rsidRPr="00A50A16">
              <w:rPr>
                <w:rFonts w:ascii="Times New Roman" w:hAnsi="Times New Roman" w:cs="Times New Roman"/>
                <w:sz w:val="22"/>
              </w:rPr>
              <w:t xml:space="preserve"> , </w:t>
            </w:r>
            <w:proofErr w:type="spellStart"/>
            <w:r w:rsidR="00631790" w:rsidRPr="00A50A16">
              <w:rPr>
                <w:rFonts w:ascii="Times New Roman" w:hAnsi="Times New Roman" w:cs="Times New Roman"/>
                <w:sz w:val="22"/>
              </w:rPr>
              <w:t>Seaborn</w:t>
            </w:r>
            <w:proofErr w:type="spellEnd"/>
            <w:r w:rsidR="00631790" w:rsidRPr="00A50A16">
              <w:rPr>
                <w:rFonts w:ascii="Times New Roman" w:hAnsi="Times New Roman" w:cs="Times New Roman"/>
                <w:sz w:val="22"/>
              </w:rPr>
              <w:t xml:space="preserve"> for Data visualization.</w:t>
            </w:r>
          </w:p>
          <w:p w:rsidR="00F30A82" w:rsidRPr="00915228" w:rsidRDefault="00B8353A" w:rsidP="002D7A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 xml:space="preserve">Expert in Understanding the </w:t>
            </w:r>
            <w:r w:rsidR="00F30A82" w:rsidRPr="00A50A16">
              <w:rPr>
                <w:rFonts w:ascii="Times New Roman" w:hAnsi="Times New Roman" w:cs="Times New Roman"/>
                <w:sz w:val="22"/>
              </w:rPr>
              <w:t xml:space="preserve">valuable </w:t>
            </w:r>
            <w:r w:rsidRPr="00A50A16">
              <w:rPr>
                <w:rFonts w:ascii="Times New Roman" w:hAnsi="Times New Roman" w:cs="Times New Roman"/>
                <w:sz w:val="22"/>
              </w:rPr>
              <w:t>Insights, patterns, trends hidden in the data, and relationship between features</w:t>
            </w:r>
            <w:r w:rsidR="0091522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30A82" w:rsidRDefault="00807C91" w:rsidP="00F30A82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F30A82">
              <w:rPr>
                <w:rFonts w:ascii="Times New Roman" w:hAnsi="Times New Roman" w:cs="Times New Roman"/>
                <w:b/>
                <w:sz w:val="22"/>
              </w:rPr>
              <w:t>STATISTICS :</w:t>
            </w:r>
          </w:p>
          <w:p w:rsidR="00A50A16" w:rsidRPr="00915228" w:rsidRDefault="002D7A19" w:rsidP="0091522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A50A16">
              <w:rPr>
                <w:rFonts w:ascii="Times New Roman" w:hAnsi="Times New Roman" w:cs="Times New Roman"/>
                <w:sz w:val="22"/>
              </w:rPr>
              <w:t>Exploratory data analysis, Data Quality, Hypothesis Testing, Design of Experiments, ANOVA, Regression Models, Functional Models, Classification Models,</w:t>
            </w:r>
            <w:r w:rsidR="00B23911">
              <w:rPr>
                <w:rFonts w:ascii="Times New Roman" w:hAnsi="Times New Roman" w:cs="Times New Roman"/>
                <w:sz w:val="22"/>
              </w:rPr>
              <w:t xml:space="preserve"> Bagging, Boosting,</w:t>
            </w:r>
            <w:r w:rsidRPr="00A50A16">
              <w:rPr>
                <w:rFonts w:ascii="Times New Roman" w:hAnsi="Times New Roman" w:cs="Times New Roman"/>
                <w:sz w:val="22"/>
              </w:rPr>
              <w:t xml:space="preserve"> Forecasting (ARIMA) Models , Model Assessing, Model validation, Clustered Models.</w:t>
            </w:r>
          </w:p>
          <w:p w:rsidR="00A50A16" w:rsidRDefault="00807C91" w:rsidP="00A50A16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MACHINE LEARNING:</w:t>
            </w:r>
          </w:p>
          <w:p w:rsidR="00A50A16" w:rsidRPr="00B23911" w:rsidRDefault="00807C91" w:rsidP="00A50A1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Hands on experience in Building </w:t>
            </w:r>
            <w:r w:rsidR="00A50A16">
              <w:rPr>
                <w:rFonts w:ascii="Times New Roman" w:hAnsi="Times New Roman" w:cs="Times New Roman"/>
                <w:sz w:val="22"/>
              </w:rPr>
              <w:t xml:space="preserve">various Machine Learning </w:t>
            </w:r>
            <w:r w:rsidR="00B23911">
              <w:rPr>
                <w:rFonts w:ascii="Times New Roman" w:hAnsi="Times New Roman" w:cs="Times New Roman"/>
                <w:sz w:val="22"/>
              </w:rPr>
              <w:t>Models according to the data and business problem.</w:t>
            </w:r>
          </w:p>
          <w:p w:rsidR="00B23911" w:rsidRPr="00B23911" w:rsidRDefault="00807C91" w:rsidP="00B239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Worked </w:t>
            </w:r>
            <w:r w:rsidR="00B23911">
              <w:rPr>
                <w:rFonts w:ascii="Times New Roman" w:hAnsi="Times New Roman" w:cs="Times New Roman"/>
                <w:sz w:val="22"/>
              </w:rPr>
              <w:t xml:space="preserve">on Linear Regression, Logistic Regression, SVC, SVR, KNN, Naïve Bias, Decision Tree, </w:t>
            </w:r>
            <w:r w:rsidR="00B23911" w:rsidRPr="00B23911">
              <w:rPr>
                <w:rFonts w:ascii="Times New Roman" w:hAnsi="Times New Roman" w:cs="Times New Roman"/>
                <w:sz w:val="22"/>
              </w:rPr>
              <w:t>Ensemble L</w:t>
            </w:r>
            <w:r w:rsidR="00B23911">
              <w:rPr>
                <w:rFonts w:ascii="Times New Roman" w:hAnsi="Times New Roman" w:cs="Times New Roman"/>
                <w:sz w:val="22"/>
              </w:rPr>
              <w:t>earning algorithms</w:t>
            </w:r>
            <w:r w:rsidR="00B23911" w:rsidRPr="00B23911">
              <w:rPr>
                <w:rFonts w:ascii="Times New Roman" w:hAnsi="Times New Roman" w:cs="Times New Roman"/>
                <w:sz w:val="22"/>
              </w:rPr>
              <w:t xml:space="preserve"> Random Forest, </w:t>
            </w:r>
            <w:proofErr w:type="spellStart"/>
            <w:r w:rsidR="00B23911" w:rsidRPr="00B23911">
              <w:rPr>
                <w:rFonts w:ascii="Times New Roman" w:hAnsi="Times New Roman" w:cs="Times New Roman"/>
                <w:sz w:val="22"/>
              </w:rPr>
              <w:t>AdaBoost</w:t>
            </w:r>
            <w:proofErr w:type="spellEnd"/>
            <w:r w:rsidR="00B23911" w:rsidRPr="00B23911">
              <w:rPr>
                <w:rFonts w:ascii="Times New Roman" w:hAnsi="Times New Roman" w:cs="Times New Roman"/>
                <w:sz w:val="22"/>
              </w:rPr>
              <w:t>, Gradient Boost,</w:t>
            </w:r>
            <w:r w:rsidR="00B2391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B23911">
              <w:rPr>
                <w:rFonts w:ascii="Times New Roman" w:hAnsi="Times New Roman" w:cs="Times New Roman"/>
                <w:sz w:val="22"/>
              </w:rPr>
              <w:t>XGBoost</w:t>
            </w:r>
            <w:proofErr w:type="spellEnd"/>
            <w:r w:rsidR="00B23911">
              <w:rPr>
                <w:rFonts w:ascii="Times New Roman" w:hAnsi="Times New Roman" w:cs="Times New Roman"/>
                <w:sz w:val="22"/>
              </w:rPr>
              <w:t>, k-means clustering, Forecasting.</w:t>
            </w:r>
          </w:p>
          <w:p w:rsidR="00B23911" w:rsidRPr="00807C91" w:rsidRDefault="00B23911" w:rsidP="00B239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Built APIs using the Flask for dep</w:t>
            </w:r>
            <w:r w:rsidR="00807C91">
              <w:rPr>
                <w:rFonts w:ascii="Times New Roman" w:hAnsi="Times New Roman" w:cs="Times New Roman"/>
                <w:sz w:val="22"/>
              </w:rPr>
              <w:t>loying the model on local host.</w:t>
            </w:r>
          </w:p>
          <w:p w:rsidR="008F4377" w:rsidRDefault="008F4377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8F4377" w:rsidRDefault="008F4377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SQL SERVER:</w:t>
            </w:r>
          </w:p>
          <w:p w:rsidR="008F4377" w:rsidRPr="008F4377" w:rsidRDefault="008F4377" w:rsidP="008F437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Interacting with databases, have good knowledge in using SQL queries.</w:t>
            </w:r>
          </w:p>
          <w:p w:rsidR="008F4377" w:rsidRPr="008F4377" w:rsidRDefault="008F4377" w:rsidP="008F437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Hands on  Experience in DQL, DDL, DCL, and DML commands</w:t>
            </w:r>
          </w:p>
          <w:p w:rsidR="008F4377" w:rsidRDefault="008F4377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8F4377" w:rsidRDefault="008F4377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8F4377" w:rsidRDefault="008F4377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475C80" w:rsidRDefault="00475C80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807C91" w:rsidRDefault="00807C91" w:rsidP="00807C91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PROJECTS:</w:t>
            </w:r>
          </w:p>
          <w:p w:rsidR="00714B6E" w:rsidRPr="008F4377" w:rsidRDefault="00807C91" w:rsidP="008F437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Completed few Projects From the scratch Understanding the Business problem to Building Model, Understanding the Insights in the problem, model deployment, giving possible and valuable so</w:t>
            </w:r>
            <w:r w:rsidR="000520A7">
              <w:rPr>
                <w:rFonts w:ascii="Times New Roman" w:hAnsi="Times New Roman" w:cs="Times New Roman"/>
                <w:sz w:val="22"/>
              </w:rPr>
              <w:t>lutions.</w:t>
            </w:r>
          </w:p>
          <w:p w:rsidR="00714B6E" w:rsidRDefault="00714B6E" w:rsidP="00714B6E">
            <w:pPr>
              <w:ind w:left="360"/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  <w:p w:rsidR="00714B6E" w:rsidRDefault="00714B6E" w:rsidP="00714B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102">
              <w:rPr>
                <w:rFonts w:ascii="Times New Roman" w:hAnsi="Times New Roman" w:cs="Times New Roman"/>
                <w:b/>
                <w:sz w:val="24"/>
                <w:szCs w:val="24"/>
              </w:rPr>
              <w:t>Project Details:</w:t>
            </w:r>
          </w:p>
          <w:p w:rsidR="00714B6E" w:rsidRPr="00E76102" w:rsidRDefault="00714B6E" w:rsidP="00714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B6E" w:rsidRDefault="00714B6E" w:rsidP="00714B6E">
            <w:pPr>
              <w:tabs>
                <w:tab w:val="left" w:pos="18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6102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E76102">
              <w:rPr>
                <w:rFonts w:ascii="Times New Roman" w:hAnsi="Times New Roman" w:cs="Times New Roman"/>
                <w:b/>
              </w:rPr>
              <w:t>:</w:t>
            </w:r>
            <w:r w:rsidRPr="00E76102">
              <w:rPr>
                <w:rFonts w:ascii="Times New Roman" w:hAnsi="Times New Roman" w:cs="Times New Roman"/>
              </w:rPr>
              <w:t xml:space="preserve"> </w:t>
            </w:r>
            <w:r w:rsidRPr="00714B6E">
              <w:rPr>
                <w:rFonts w:ascii="Times New Roman" w:hAnsi="Times New Roman" w:cs="Times New Roman"/>
                <w:sz w:val="22"/>
              </w:rPr>
              <w:t>Business Analyst &amp; Junior Data Scientist</w:t>
            </w:r>
            <w:r w:rsidRPr="00E761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4B6E" w:rsidRPr="00E76102" w:rsidRDefault="00714B6E" w:rsidP="00714B6E">
            <w:pPr>
              <w:tabs>
                <w:tab w:val="left" w:pos="18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B6E" w:rsidRDefault="00714B6E" w:rsidP="00714B6E">
            <w:pPr>
              <w:tabs>
                <w:tab w:val="left" w:pos="1812"/>
              </w:tabs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b/>
                <w:sz w:val="22"/>
              </w:rPr>
              <w:t xml:space="preserve">Project   </w:t>
            </w:r>
            <w:r w:rsidRPr="00714B6E">
              <w:rPr>
                <w:rFonts w:ascii="Times New Roman" w:hAnsi="Times New Roman" w:cs="Times New Roman"/>
                <w:sz w:val="22"/>
              </w:rPr>
              <w:t>: Worked on Pet Adoption Dataset from Hacker earth competition.</w:t>
            </w:r>
          </w:p>
          <w:p w:rsidR="00714B6E" w:rsidRPr="00714B6E" w:rsidRDefault="00714B6E" w:rsidP="00714B6E">
            <w:pPr>
              <w:tabs>
                <w:tab w:val="left" w:pos="1812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714B6E" w:rsidRPr="00714B6E" w:rsidRDefault="00714B6E" w:rsidP="00714B6E">
            <w:pPr>
              <w:tabs>
                <w:tab w:val="left" w:pos="1812"/>
              </w:tabs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14B6E">
              <w:rPr>
                <w:rFonts w:ascii="Times New Roman" w:hAnsi="Times New Roman" w:cs="Times New Roman"/>
                <w:b/>
                <w:sz w:val="22"/>
              </w:rPr>
              <w:t xml:space="preserve">Problem Statement: </w:t>
            </w:r>
          </w:p>
          <w:p w:rsidR="00714B6E" w:rsidRPr="00714B6E" w:rsidRDefault="00714B6E" w:rsidP="00714B6E">
            <w:pPr>
              <w:tabs>
                <w:tab w:val="left" w:pos="1812"/>
              </w:tabs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>A leading pet adoption agency plans on creating a virtual-tour experience, showcasing all animals available in their shelter. We have been tasked to build a machine learning model that determines Pet type and breed of the animal based on its physical attributes and other factors.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 xml:space="preserve">I have done </w:t>
            </w:r>
            <w:r w:rsidRPr="00714B6E">
              <w:rPr>
                <w:rFonts w:ascii="Times New Roman" w:hAnsi="Times New Roman" w:cs="Times New Roman"/>
                <w:sz w:val="22"/>
              </w:rPr>
              <w:t>exploratory</w:t>
            </w:r>
            <w:r w:rsidRPr="00714B6E">
              <w:rPr>
                <w:rFonts w:ascii="Times New Roman" w:hAnsi="Times New Roman" w:cs="Times New Roman"/>
                <w:sz w:val="22"/>
              </w:rPr>
              <w:t xml:space="preserve"> data analysis, data summarization, </w:t>
            </w:r>
            <w:r w:rsidRPr="00714B6E">
              <w:rPr>
                <w:rFonts w:ascii="Times New Roman" w:hAnsi="Times New Roman" w:cs="Times New Roman"/>
                <w:sz w:val="22"/>
              </w:rPr>
              <w:t>and visualization</w:t>
            </w:r>
            <w:r w:rsidRPr="00714B6E">
              <w:rPr>
                <w:rFonts w:ascii="Times New Roman" w:hAnsi="Times New Roman" w:cs="Times New Roman"/>
                <w:sz w:val="22"/>
              </w:rPr>
              <w:t xml:space="preserve"> to the complete dataset for better understanding that helped me to frame the predictive modelling problem.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 xml:space="preserve"> Applied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14B6E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Statistical Techniques for</w:t>
            </w:r>
            <w:r w:rsidRPr="00714B6E">
              <w:rPr>
                <w:rFonts w:ascii="Times New Roman" w:hAnsi="Times New Roman" w:cs="Times New Roman"/>
                <w:sz w:val="22"/>
              </w:rPr>
              <w:t xml:space="preserve"> Problem Framing 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 xml:space="preserve">Using Summary statistics summarized distribution and understood relationships between each variable 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 xml:space="preserve"> Cleaned the Data using Data corruption, Data errors and Data loss 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>With the help of Data selection I have selected features which are having more impact on dependent variable</w:t>
            </w:r>
          </w:p>
          <w:p w:rsidR="00714B6E" w:rsidRPr="00714B6E" w:rsidRDefault="00714B6E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14B6E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714B6E">
              <w:rPr>
                <w:rFonts w:ascii="Times New Roman" w:hAnsi="Times New Roman" w:cs="Times New Roman"/>
                <w:sz w:val="22"/>
              </w:rPr>
              <w:t xml:space="preserve">caling, Encoding, Transforms  are done in the part of Data preparation </w:t>
            </w:r>
          </w:p>
          <w:p w:rsidR="00714B6E" w:rsidRPr="00714B6E" w:rsidRDefault="00E94D41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Selected </w:t>
            </w:r>
            <w:r w:rsidR="00714B6E">
              <w:rPr>
                <w:rFonts w:ascii="Times New Roman" w:hAnsi="Times New Roman" w:cs="Times New Roman"/>
                <w:sz w:val="22"/>
              </w:rPr>
              <w:t>Random Forest</w:t>
            </w:r>
            <w:r>
              <w:rPr>
                <w:rFonts w:ascii="Times New Roman" w:hAnsi="Times New Roman" w:cs="Times New Roman"/>
                <w:sz w:val="22"/>
              </w:rPr>
              <w:t xml:space="preserve"> algorithms </w:t>
            </w:r>
            <w:r w:rsidR="00714B6E">
              <w:rPr>
                <w:rFonts w:ascii="Times New Roman" w:hAnsi="Times New Roman" w:cs="Times New Roman"/>
                <w:sz w:val="22"/>
              </w:rPr>
              <w:t>for p</w:t>
            </w:r>
            <w:r w:rsidR="00714B6E" w:rsidRPr="00714B6E">
              <w:rPr>
                <w:rFonts w:ascii="Times New Roman" w:hAnsi="Times New Roman" w:cs="Times New Roman"/>
                <w:sz w:val="22"/>
              </w:rPr>
              <w:t>rediction</w:t>
            </w:r>
            <w:r w:rsidR="00714B6E">
              <w:rPr>
                <w:rFonts w:ascii="Times New Roman" w:hAnsi="Times New Roman" w:cs="Times New Roman"/>
                <w:sz w:val="22"/>
              </w:rPr>
              <w:t>. As this Dataset has two predictions columns with multi class classification and imbalanced data.</w:t>
            </w:r>
          </w:p>
          <w:p w:rsidR="00714B6E" w:rsidRPr="00E94D41" w:rsidRDefault="00E94D41" w:rsidP="00714B6E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I chose Random Forest it is Ensemble Learning Technique and uses bootstrapped aggregation which leads to higher performance.</w:t>
            </w:r>
          </w:p>
          <w:p w:rsidR="00475C80" w:rsidRPr="00475C80" w:rsidRDefault="00E94D41" w:rsidP="00475C80">
            <w:pPr>
              <w:pStyle w:val="ListParagraph"/>
              <w:numPr>
                <w:ilvl w:val="0"/>
                <w:numId w:val="11"/>
              </w:numPr>
              <w:tabs>
                <w:tab w:val="left" w:pos="1812"/>
              </w:tabs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Then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</w:rPr>
              <w:t xml:space="preserve"> created an API gateway to interact with model in </w:t>
            </w:r>
            <w:r w:rsidR="008F4377">
              <w:rPr>
                <w:rFonts w:ascii="Times New Roman" w:hAnsi="Times New Roman" w:cs="Times New Roman"/>
                <w:sz w:val="22"/>
              </w:rPr>
              <w:t>local host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43117B" w:rsidRDefault="00271798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98" w:rsidRDefault="00271798" w:rsidP="000C45FF">
      <w:r>
        <w:separator/>
      </w:r>
    </w:p>
  </w:endnote>
  <w:endnote w:type="continuationSeparator" w:id="0">
    <w:p w:rsidR="00271798" w:rsidRDefault="002717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98" w:rsidRDefault="00271798" w:rsidP="000C45FF">
      <w:r>
        <w:separator/>
      </w:r>
    </w:p>
  </w:footnote>
  <w:footnote w:type="continuationSeparator" w:id="0">
    <w:p w:rsidR="00271798" w:rsidRDefault="002717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9955" cy="9628505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02E26"/>
    <w:multiLevelType w:val="hybridMultilevel"/>
    <w:tmpl w:val="2292C73A"/>
    <w:lvl w:ilvl="0" w:tplc="40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>
    <w:nsid w:val="1E4502D7"/>
    <w:multiLevelType w:val="hybridMultilevel"/>
    <w:tmpl w:val="B6FE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D2767"/>
    <w:multiLevelType w:val="hybridMultilevel"/>
    <w:tmpl w:val="ADD67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640BD"/>
    <w:multiLevelType w:val="hybridMultilevel"/>
    <w:tmpl w:val="4B9E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804D7"/>
    <w:multiLevelType w:val="hybridMultilevel"/>
    <w:tmpl w:val="C7F6B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55345"/>
    <w:multiLevelType w:val="hybridMultilevel"/>
    <w:tmpl w:val="79BA3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6E4296"/>
    <w:multiLevelType w:val="hybridMultilevel"/>
    <w:tmpl w:val="592A3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D4975"/>
    <w:multiLevelType w:val="hybridMultilevel"/>
    <w:tmpl w:val="AC2E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B4857"/>
    <w:multiLevelType w:val="hybridMultilevel"/>
    <w:tmpl w:val="4DB81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73614"/>
    <w:multiLevelType w:val="hybridMultilevel"/>
    <w:tmpl w:val="9C9A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601B3"/>
    <w:multiLevelType w:val="hybridMultilevel"/>
    <w:tmpl w:val="B7966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C71B2"/>
    <w:multiLevelType w:val="hybridMultilevel"/>
    <w:tmpl w:val="FFC6F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0"/>
    <w:rsid w:val="00036450"/>
    <w:rsid w:val="000520A7"/>
    <w:rsid w:val="00094499"/>
    <w:rsid w:val="000B3451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1798"/>
    <w:rsid w:val="00281FD5"/>
    <w:rsid w:val="002D7A19"/>
    <w:rsid w:val="0030481B"/>
    <w:rsid w:val="003156FC"/>
    <w:rsid w:val="003254B5"/>
    <w:rsid w:val="0037121F"/>
    <w:rsid w:val="003A6B7D"/>
    <w:rsid w:val="003B06CA"/>
    <w:rsid w:val="003B387D"/>
    <w:rsid w:val="004071FC"/>
    <w:rsid w:val="00435A29"/>
    <w:rsid w:val="00445947"/>
    <w:rsid w:val="00475C80"/>
    <w:rsid w:val="004813B3"/>
    <w:rsid w:val="00496591"/>
    <w:rsid w:val="004C63E4"/>
    <w:rsid w:val="004D3011"/>
    <w:rsid w:val="004E59E3"/>
    <w:rsid w:val="005262AC"/>
    <w:rsid w:val="0056049F"/>
    <w:rsid w:val="005E39D5"/>
    <w:rsid w:val="00600670"/>
    <w:rsid w:val="0062123A"/>
    <w:rsid w:val="00631790"/>
    <w:rsid w:val="00646E75"/>
    <w:rsid w:val="006771D0"/>
    <w:rsid w:val="00714B6E"/>
    <w:rsid w:val="00715FCB"/>
    <w:rsid w:val="00743101"/>
    <w:rsid w:val="007775E1"/>
    <w:rsid w:val="007867A0"/>
    <w:rsid w:val="007927F5"/>
    <w:rsid w:val="007D12FF"/>
    <w:rsid w:val="00802CA0"/>
    <w:rsid w:val="00807C91"/>
    <w:rsid w:val="008B07A9"/>
    <w:rsid w:val="008D6DE0"/>
    <w:rsid w:val="008F4377"/>
    <w:rsid w:val="00915228"/>
    <w:rsid w:val="009260CD"/>
    <w:rsid w:val="00952C25"/>
    <w:rsid w:val="009C6D16"/>
    <w:rsid w:val="00A2118D"/>
    <w:rsid w:val="00A50A16"/>
    <w:rsid w:val="00A62DFE"/>
    <w:rsid w:val="00AC209B"/>
    <w:rsid w:val="00AD76E2"/>
    <w:rsid w:val="00B20152"/>
    <w:rsid w:val="00B23911"/>
    <w:rsid w:val="00B359E4"/>
    <w:rsid w:val="00B57D98"/>
    <w:rsid w:val="00B70850"/>
    <w:rsid w:val="00B8353A"/>
    <w:rsid w:val="00BE07C8"/>
    <w:rsid w:val="00BF530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C3063"/>
    <w:rsid w:val="00DD172A"/>
    <w:rsid w:val="00E25A26"/>
    <w:rsid w:val="00E4381A"/>
    <w:rsid w:val="00E55D74"/>
    <w:rsid w:val="00E94D41"/>
    <w:rsid w:val="00F04399"/>
    <w:rsid w:val="00F30A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D6DE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B387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387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387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B38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van-kumar-15211a1a4?lipi=urn%3Ali%3Apage%3Ad_flagship3_profile_view_base_contact_details%3BdjD%2FPQ%2BBTaKzXBVuhSX6mw%3D%3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vankumardumale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72ED884D4B82A6A6CD0D3711C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8FDE5-0D72-4C86-AB4A-5C0C856A548D}"/>
      </w:docPartPr>
      <w:docPartBody>
        <w:p w:rsidR="00141696" w:rsidRDefault="007B3856">
          <w:pPr>
            <w:pStyle w:val="F65972ED884D4B82A6A6CD0D3711CD1C"/>
          </w:pPr>
          <w:r w:rsidRPr="00CB0055">
            <w:t>Contact</w:t>
          </w:r>
        </w:p>
      </w:docPartBody>
    </w:docPart>
    <w:docPart>
      <w:docPartPr>
        <w:name w:val="211CA8EDE7214B7EBBC96F414CA79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5E27-8450-4229-8A5F-AB657D2C90DF}"/>
      </w:docPartPr>
      <w:docPartBody>
        <w:p w:rsidR="00141696" w:rsidRDefault="007B3856">
          <w:pPr>
            <w:pStyle w:val="211CA8EDE7214B7EBBC96F414CA79760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BD"/>
    <w:rsid w:val="00024FBD"/>
    <w:rsid w:val="00141696"/>
    <w:rsid w:val="00431D95"/>
    <w:rsid w:val="007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2A85680E447D9B24AF0BF01603FAA">
    <w:name w:val="9B72A85680E447D9B24AF0BF01603FAA"/>
  </w:style>
  <w:style w:type="paragraph" w:customStyle="1" w:styleId="DB71B96A6EF4406C93A20C2552E2002E">
    <w:name w:val="DB71B96A6EF4406C93A20C2552E2002E"/>
  </w:style>
  <w:style w:type="paragraph" w:customStyle="1" w:styleId="B092A0E82EE54A33B0B4AF4F37B04CB9">
    <w:name w:val="B092A0E82EE54A33B0B4AF4F37B04CB9"/>
  </w:style>
  <w:style w:type="paragraph" w:customStyle="1" w:styleId="1FADE3627DC041CDABAC9E93ADA8CEFB">
    <w:name w:val="1FADE3627DC041CDABAC9E93ADA8CEFB"/>
  </w:style>
  <w:style w:type="paragraph" w:customStyle="1" w:styleId="F65972ED884D4B82A6A6CD0D3711CD1C">
    <w:name w:val="F65972ED884D4B82A6A6CD0D3711CD1C"/>
  </w:style>
  <w:style w:type="paragraph" w:customStyle="1" w:styleId="18514D4F472E46AEA4E841101F38CB7E">
    <w:name w:val="18514D4F472E46AEA4E841101F38CB7E"/>
  </w:style>
  <w:style w:type="paragraph" w:customStyle="1" w:styleId="F183481D41164EC39C7F3E2615C50DD9">
    <w:name w:val="F183481D41164EC39C7F3E2615C50DD9"/>
  </w:style>
  <w:style w:type="paragraph" w:customStyle="1" w:styleId="211CA8EDE7214B7EBBC96F414CA79760">
    <w:name w:val="211CA8EDE7214B7EBBC96F414CA79760"/>
  </w:style>
  <w:style w:type="paragraph" w:customStyle="1" w:styleId="1E8A59F14C7243C39D99558848AD910A">
    <w:name w:val="1E8A59F14C7243C39D99558848AD910A"/>
  </w:style>
  <w:style w:type="paragraph" w:customStyle="1" w:styleId="7ADA53F13BDF498797BC6B5B33C70BBB">
    <w:name w:val="7ADA53F13BDF498797BC6B5B33C70BB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069FCB8FAFB406A81E0DD5D976D3EB2">
    <w:name w:val="B069FCB8FAFB406A81E0DD5D976D3EB2"/>
  </w:style>
  <w:style w:type="paragraph" w:customStyle="1" w:styleId="0C25BA59871448AAB1533B677107EABE">
    <w:name w:val="0C25BA59871448AAB1533B677107EABE"/>
  </w:style>
  <w:style w:type="paragraph" w:customStyle="1" w:styleId="79CDA4D4C3A84C77A15E097D712ADF01">
    <w:name w:val="79CDA4D4C3A84C77A15E097D712ADF01"/>
  </w:style>
  <w:style w:type="paragraph" w:customStyle="1" w:styleId="AFBE7DB9F8A84C2F93C2E67356CE34A5">
    <w:name w:val="AFBE7DB9F8A84C2F93C2E67356CE34A5"/>
  </w:style>
  <w:style w:type="paragraph" w:customStyle="1" w:styleId="E87763C4D4814387B612883237B6A5DE">
    <w:name w:val="E87763C4D4814387B612883237B6A5DE"/>
  </w:style>
  <w:style w:type="paragraph" w:customStyle="1" w:styleId="7283274C58914848928FDE6FD22C5147">
    <w:name w:val="7283274C58914848928FDE6FD22C5147"/>
  </w:style>
  <w:style w:type="paragraph" w:customStyle="1" w:styleId="6FA4C9E2603A4E83AE3DADB5B1F2A9FF">
    <w:name w:val="6FA4C9E2603A4E83AE3DADB5B1F2A9FF"/>
  </w:style>
  <w:style w:type="paragraph" w:customStyle="1" w:styleId="71E22E683E7741508E0243CE57976FBF">
    <w:name w:val="71E22E683E7741508E0243CE57976FBF"/>
  </w:style>
  <w:style w:type="paragraph" w:customStyle="1" w:styleId="97448CF27E33475FB451132829CD18AB">
    <w:name w:val="97448CF27E33475FB451132829CD18AB"/>
  </w:style>
  <w:style w:type="paragraph" w:customStyle="1" w:styleId="F8E4087DAC5249CE96513F07E4F1FF2E">
    <w:name w:val="F8E4087DAC5249CE96513F07E4F1FF2E"/>
  </w:style>
  <w:style w:type="paragraph" w:customStyle="1" w:styleId="21263886732A43F7BA1316D64E900C8F">
    <w:name w:val="21263886732A43F7BA1316D64E900C8F"/>
  </w:style>
  <w:style w:type="paragraph" w:customStyle="1" w:styleId="1B7B48F33D3647F79A09C95680768256">
    <w:name w:val="1B7B48F33D3647F79A09C95680768256"/>
  </w:style>
  <w:style w:type="paragraph" w:customStyle="1" w:styleId="4DFAA8B8A64B4D56A2CF1CB71AB18C42">
    <w:name w:val="4DFAA8B8A64B4D56A2CF1CB71AB18C42"/>
  </w:style>
  <w:style w:type="paragraph" w:customStyle="1" w:styleId="0881E98F11C64B2DB0D540DB0229190A">
    <w:name w:val="0881E98F11C64B2DB0D540DB0229190A"/>
  </w:style>
  <w:style w:type="paragraph" w:customStyle="1" w:styleId="2627530F84564D598992922708C780AD">
    <w:name w:val="2627530F84564D598992922708C780AD"/>
  </w:style>
  <w:style w:type="paragraph" w:customStyle="1" w:styleId="A83A319E535641DF9B4BE82615FE07C3">
    <w:name w:val="A83A319E535641DF9B4BE82615FE07C3"/>
  </w:style>
  <w:style w:type="paragraph" w:customStyle="1" w:styleId="A96E5380D0F645B28930D80AAFD7E0C5">
    <w:name w:val="A96E5380D0F645B28930D80AAFD7E0C5"/>
  </w:style>
  <w:style w:type="paragraph" w:customStyle="1" w:styleId="4B72172298B2414F8A897EC942568E0B">
    <w:name w:val="4B72172298B2414F8A897EC942568E0B"/>
  </w:style>
  <w:style w:type="paragraph" w:customStyle="1" w:styleId="F66B77B9733C4CF8A3556737420BB35A">
    <w:name w:val="F66B77B9733C4CF8A3556737420BB35A"/>
  </w:style>
  <w:style w:type="paragraph" w:customStyle="1" w:styleId="095AC7B7648646099C416350456B5D54">
    <w:name w:val="095AC7B7648646099C416350456B5D54"/>
  </w:style>
  <w:style w:type="paragraph" w:customStyle="1" w:styleId="CCB4EF1B66204906B3A5086F52406F19">
    <w:name w:val="CCB4EF1B66204906B3A5086F52406F19"/>
  </w:style>
  <w:style w:type="paragraph" w:customStyle="1" w:styleId="5D8B359FC7C648B19314E5AE8BE03C64">
    <w:name w:val="5D8B359FC7C648B19314E5AE8BE03C64"/>
  </w:style>
  <w:style w:type="paragraph" w:customStyle="1" w:styleId="307B82E1E7014F51A6BC56B38A6D49D6">
    <w:name w:val="307B82E1E7014F51A6BC56B38A6D49D6"/>
  </w:style>
  <w:style w:type="paragraph" w:customStyle="1" w:styleId="CB5770AEB12C4801B04900E9F5E5CE9A">
    <w:name w:val="CB5770AEB12C4801B04900E9F5E5CE9A"/>
  </w:style>
  <w:style w:type="paragraph" w:customStyle="1" w:styleId="41191C93CA664912AF0F070387B2BD8F">
    <w:name w:val="41191C93CA664912AF0F070387B2BD8F"/>
  </w:style>
  <w:style w:type="paragraph" w:customStyle="1" w:styleId="1E1ABFE12BF448A0A01292B159A7A46F">
    <w:name w:val="1E1ABFE12BF448A0A01292B159A7A46F"/>
  </w:style>
  <w:style w:type="paragraph" w:customStyle="1" w:styleId="B5F1F62F7BEA43A9A2B8ABC73420C2EC">
    <w:name w:val="B5F1F62F7BEA43A9A2B8ABC73420C2EC"/>
  </w:style>
  <w:style w:type="paragraph" w:customStyle="1" w:styleId="C55B691B8F004C5B8E2BD803141E4C87">
    <w:name w:val="C55B691B8F004C5B8E2BD803141E4C87"/>
  </w:style>
  <w:style w:type="paragraph" w:customStyle="1" w:styleId="C898E057BA4D4081B96857EBFF1B2B38">
    <w:name w:val="C898E057BA4D4081B96857EBFF1B2B38"/>
  </w:style>
  <w:style w:type="paragraph" w:customStyle="1" w:styleId="7D54B34496F5445FBE8C6A3E1FBB0F2C">
    <w:name w:val="7D54B34496F5445FBE8C6A3E1FBB0F2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B9CB28528CA4675B0E50BE0F37EDE93">
    <w:name w:val="CB9CB28528CA4675B0E50BE0F37EDE93"/>
  </w:style>
  <w:style w:type="paragraph" w:customStyle="1" w:styleId="17B19EE9928643D5B5EE1210B659B69A">
    <w:name w:val="17B19EE9928643D5B5EE1210B659B69A"/>
    <w:rsid w:val="00024FBD"/>
  </w:style>
  <w:style w:type="paragraph" w:customStyle="1" w:styleId="00AE36BFF3554A859CB85EE3F3097CF5">
    <w:name w:val="00AE36BFF3554A859CB85EE3F3097CF5"/>
    <w:rsid w:val="00024FBD"/>
  </w:style>
  <w:style w:type="paragraph" w:customStyle="1" w:styleId="B3C83F4CF22849C39AF5E49873E33C22">
    <w:name w:val="B3C83F4CF22849C39AF5E49873E33C22"/>
    <w:rsid w:val="00024FBD"/>
  </w:style>
  <w:style w:type="paragraph" w:customStyle="1" w:styleId="75D6C48627CC4D028366CB4569F4FB94">
    <w:name w:val="75D6C48627CC4D028366CB4569F4FB94"/>
    <w:rsid w:val="00024FBD"/>
  </w:style>
  <w:style w:type="paragraph" w:customStyle="1" w:styleId="5E608AC24ACA4A36980254A43F06D048">
    <w:name w:val="5E608AC24ACA4A36980254A43F06D048"/>
    <w:rsid w:val="00024FBD"/>
  </w:style>
  <w:style w:type="paragraph" w:customStyle="1" w:styleId="566E838AB233496FB0050587D60D806C">
    <w:name w:val="566E838AB233496FB0050587D60D806C"/>
    <w:rsid w:val="00024FBD"/>
  </w:style>
  <w:style w:type="paragraph" w:customStyle="1" w:styleId="20C79C73337D442EB8F74441929B2185">
    <w:name w:val="20C79C73337D442EB8F74441929B2185"/>
    <w:rsid w:val="00024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FB1C11B-6D03-44EA-81CA-E5290540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/>
  <cp:keywords/>
  <dc:description/>
  <cp:lastModifiedBy/>
  <cp:revision>1</cp:revision>
  <dcterms:created xsi:type="dcterms:W3CDTF">2020-12-08T08:54:00Z</dcterms:created>
  <dcterms:modified xsi:type="dcterms:W3CDTF">2020-12-09T11:01:00Z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